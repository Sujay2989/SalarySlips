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0B39F" w14:textId="2C3DC734" w:rsidR="00916FAA" w:rsidRDefault="00916FAA" w:rsidP="00D37E66">
      <w:pPr>
        <w:ind w:left="-567"/>
      </w:pPr>
      <w:r w:rsidRPr="00D37E6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945A" wp14:editId="189E160C">
                <wp:simplePos x="0" y="0"/>
                <wp:positionH relativeFrom="page">
                  <wp:posOffset>2001520</wp:posOffset>
                </wp:positionH>
                <wp:positionV relativeFrom="paragraph">
                  <wp:posOffset>0</wp:posOffset>
                </wp:positionV>
                <wp:extent cx="5822503" cy="2312756"/>
                <wp:effectExtent l="0" t="0" r="6985" b="0"/>
                <wp:wrapNone/>
                <wp:docPr id="11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22503" cy="2312756"/>
                        </a:xfrm>
                        <a:prstGeom prst="snip1Rect">
                          <a:avLst>
                            <a:gd name="adj" fmla="val 44969"/>
                          </a:avLst>
                        </a:prstGeom>
                        <a:solidFill>
                          <a:srgbClr val="002060">
                            <a:alpha val="8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34E26" w14:textId="77777777" w:rsidR="00D37E66" w:rsidRDefault="00D37E66" w:rsidP="00D37E66">
                            <w:pPr>
                              <w:ind w:left="1138"/>
                              <w:rPr>
                                <w:rFonts w:ascii="Montserrat" w:hAnsi="Montserrat"/>
                                <w:color w:val="FFFFFF" w:themeColor="ligh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light1"/>
                                <w:kern w:val="24"/>
                                <w:sz w:val="48"/>
                                <w:szCs w:val="48"/>
                              </w:rPr>
                              <w:t>POONAM GUPTA</w:t>
                            </w:r>
                          </w:p>
                          <w:p w14:paraId="6CB9E277" w14:textId="77777777" w:rsidR="00D37E66" w:rsidRDefault="00D37E66" w:rsidP="00D37E66">
                            <w:pPr>
                              <w:ind w:left="1138"/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Designation</w:t>
                            </w:r>
                          </w:p>
                          <w:p w14:paraId="3231E731" w14:textId="77777777" w:rsidR="00D37E66" w:rsidRDefault="00D37E66" w:rsidP="00D37E66">
                            <w:pPr>
                              <w:ind w:left="1138"/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Results-oriented Software Test Automation Engineer with 4.8 years of experience in Software Testing.</w:t>
                            </w:r>
                          </w:p>
                          <w:p w14:paraId="4A23895D" w14:textId="77777777" w:rsidR="00916FAA" w:rsidRDefault="00916FAA" w:rsidP="00D37E66">
                            <w:pPr>
                              <w:ind w:left="1138"/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DE74733" w14:textId="77777777" w:rsidR="00916FAA" w:rsidRDefault="00916FAA" w:rsidP="00D37E66">
                            <w:pPr>
                              <w:ind w:left="1138"/>
                              <w:rPr>
                                <w:rFonts w:ascii="Montserrat" w:hAnsi="Montserrat"/>
                                <w:i/>
                                <w:i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0" tIns="0" rIns="0" bIns="180000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945A" id="Snip Single Corner Rectangle 10" o:spid="_x0000_s1026" style="position:absolute;left:0;text-align:left;margin-left:157.6pt;margin-top:0;width:458.45pt;height:182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822503,23127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" adj="-11796480,,5400" path="m,l4782480,,5822503,1040023r,1272733l,2312756,,xe" fillcolor="#002060" stroked="f" strokeweight="1pt">
                <v:fill opacity="57568f"/>
                <v:stroke joinstyle="miter"/>
                <v:formulas/>
                <v:path arrowok="t" o:connecttype="custom" o:connectlocs="0,0;4782480,0;5822503,1040023;5822503,2312756;0,2312756;0,0" o:connectangles="0,0,0,0,0,0" textboxrect="0,0,5822503,2312756"/>
                <v:textbox inset="0,0,0,50mm">
                  <w:txbxContent>
                    <w:p w14:paraId="30634E26" w14:textId="77777777" w:rsidR="00D37E66" w:rsidRDefault="00D37E66" w:rsidP="00D37E66">
                      <w:pPr>
                        <w:ind w:left="1138"/>
                        <w:rPr>
                          <w:rFonts w:ascii="Montserrat" w:hAnsi="Montserrat"/>
                          <w:color w:val="FFFFFF" w:themeColor="ligh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Montserrat" w:hAnsi="Montserrat"/>
                          <w:color w:val="FFFFFF" w:themeColor="light1"/>
                          <w:kern w:val="24"/>
                          <w:sz w:val="48"/>
                          <w:szCs w:val="48"/>
                        </w:rPr>
                        <w:t>POONAM GUPTA</w:t>
                      </w:r>
                    </w:p>
                    <w:p w14:paraId="6CB9E277" w14:textId="77777777" w:rsidR="00D37E66" w:rsidRDefault="00D37E66" w:rsidP="00D37E66">
                      <w:pPr>
                        <w:ind w:left="1138"/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Designation</w:t>
                      </w:r>
                    </w:p>
                    <w:p w14:paraId="3231E731" w14:textId="77777777" w:rsidR="00D37E66" w:rsidRDefault="00D37E66" w:rsidP="00D37E66">
                      <w:pPr>
                        <w:ind w:left="1138"/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Results-oriented Software Test Automation Engineer with 4.8 years of experience in Software Testing.</w:t>
                      </w:r>
                    </w:p>
                    <w:p w14:paraId="4A23895D" w14:textId="77777777" w:rsidR="00916FAA" w:rsidRDefault="00916FAA" w:rsidP="00D37E66">
                      <w:pPr>
                        <w:ind w:left="1138"/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</w:p>
                    <w:p w14:paraId="1DE74733" w14:textId="77777777" w:rsidR="00916FAA" w:rsidRDefault="00916FAA" w:rsidP="00D37E66">
                      <w:pPr>
                        <w:ind w:left="1138"/>
                        <w:rPr>
                          <w:rFonts w:ascii="Montserrat" w:hAnsi="Montserrat"/>
                          <w:i/>
                          <w:iCs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EBB22C" w14:textId="737168CB" w:rsidR="00916FAA" w:rsidRDefault="002E0A4D" w:rsidP="00D37E66">
      <w:pPr>
        <w:ind w:left="-56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D11500F" wp14:editId="08CBAE36">
                <wp:simplePos x="0" y="0"/>
                <wp:positionH relativeFrom="page">
                  <wp:posOffset>0</wp:posOffset>
                </wp:positionH>
                <wp:positionV relativeFrom="paragraph">
                  <wp:posOffset>492125</wp:posOffset>
                </wp:positionV>
                <wp:extent cx="2961005" cy="1683385"/>
                <wp:effectExtent l="0" t="0" r="0" b="0"/>
                <wp:wrapNone/>
                <wp:docPr id="379093622" name="Snip Single Corner 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16470D-373E-EEB1-0E47-C4D491D6E1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5" cy="1683385"/>
                        </a:xfrm>
                        <a:prstGeom prst="snip1Rect">
                          <a:avLst>
                            <a:gd name="adj" fmla="val 2994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3226" id="Snip Single Corner Rectangle 5" o:spid="_x0000_s1026" style="position:absolute;margin-left:0;margin-top:38.75pt;width:233.15pt;height:132.55pt;z-index:251659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961005,168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" path="m,l2456983,r504022,504022l2961005,1683385,,1683385,,xe" fillcolor="#94b6d2 [3204]" stroked="f" strokeweight="1pt">
                <v:stroke joinstyle="miter"/>
                <v:path arrowok="t" o:connecttype="custom" o:connectlocs="0,0;2456983,0;2961005,504022;2961005,1683385;0,1683385;0,0" o:connectangles="0,0,0,0,0,0"/>
                <w10:wrap anchorx="page"/>
              </v:shape>
            </w:pict>
          </mc:Fallback>
        </mc:AlternateContent>
      </w:r>
      <w:r w:rsidRPr="002E0A4D">
        <w:rPr>
          <w:noProof/>
          <w:lang w:val="en-IN" w:eastAsia="en-IN"/>
        </w:rPr>
        <w:drawing>
          <wp:inline distT="0" distB="0" distL="0" distR="0" wp14:anchorId="69C5780E" wp14:editId="71058300">
            <wp:extent cx="1278610" cy="444506"/>
            <wp:effectExtent l="0" t="0" r="0" b="0"/>
            <wp:docPr id="17" name="Picture 16" descr="A red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17B972-58D0-1D48-D4C2-EE9AF0F785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red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C417B972-58D0-1D48-D4C2-EE9AF0F785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8610" cy="4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50DB" w14:textId="45843F31" w:rsidR="00916FAA" w:rsidRDefault="00A63A15" w:rsidP="00D37E66">
      <w:pPr>
        <w:ind w:left="-567"/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424E57DC" wp14:editId="22CDA62B">
            <wp:simplePos x="0" y="0"/>
            <wp:positionH relativeFrom="margin">
              <wp:posOffset>-158750</wp:posOffset>
            </wp:positionH>
            <wp:positionV relativeFrom="paragraph">
              <wp:posOffset>144780</wp:posOffset>
            </wp:positionV>
            <wp:extent cx="1231900" cy="1558801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231900" cy="1558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A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31B88" wp14:editId="7848EFD5">
                <wp:simplePos x="0" y="0"/>
                <wp:positionH relativeFrom="column">
                  <wp:posOffset>1543822</wp:posOffset>
                </wp:positionH>
                <wp:positionV relativeFrom="paragraph">
                  <wp:posOffset>47625</wp:posOffset>
                </wp:positionV>
                <wp:extent cx="426720" cy="419735"/>
                <wp:effectExtent l="0" t="0" r="0" b="0"/>
                <wp:wrapNone/>
                <wp:docPr id="2145556540" name="Right Tri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63731C-796D-E700-9879-60ACEFB6BB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6720" cy="419735"/>
                        </a:xfrm>
                        <a:prstGeom prst="rtTriangle">
                          <a:avLst/>
                        </a:prstGeom>
                        <a:solidFill>
                          <a:srgbClr val="5C5C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E811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121.55pt;margin-top:3.75pt;width:33.6pt;height:33.05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" fillcolor="#5c5c5e" stroked="f" strokeweight="1pt"/>
            </w:pict>
          </mc:Fallback>
        </mc:AlternateContent>
      </w:r>
      <w:r w:rsidR="00E83E5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C3A4D" wp14:editId="7B7F91CE">
                <wp:simplePos x="0" y="0"/>
                <wp:positionH relativeFrom="column">
                  <wp:posOffset>3017520</wp:posOffset>
                </wp:positionH>
                <wp:positionV relativeFrom="paragraph">
                  <wp:posOffset>4702</wp:posOffset>
                </wp:positionV>
                <wp:extent cx="4062404" cy="1749117"/>
                <wp:effectExtent l="0" t="0" r="0" b="3810"/>
                <wp:wrapNone/>
                <wp:docPr id="5038386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404" cy="1749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D3873" w14:textId="62F784B0" w:rsidR="00E83E5E" w:rsidRPr="00A05316" w:rsidRDefault="00D21DDA" w:rsidP="00E83E5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A05316">
                              <w:rPr>
                                <w:rFonts w:ascii="Courier New" w:hAnsi="Courier New" w:cs="Courier New"/>
                                <w:sz w:val="40"/>
                                <w:szCs w:val="40"/>
                                <w:lang w:val="en-IN"/>
                              </w:rPr>
                              <w:t>VEMULA VENKATA SUJAY</w:t>
                            </w:r>
                          </w:p>
                          <w:p w14:paraId="592B5D48" w14:textId="058ED20D" w:rsidR="00E83E5E" w:rsidRPr="00A05316" w:rsidRDefault="00D21DDA" w:rsidP="00E83E5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05316">
                              <w:rPr>
                                <w:rFonts w:ascii="Courier New" w:hAnsi="Courier New" w:cs="Courier New"/>
                                <w:i/>
                                <w:iCs/>
                                <w:sz w:val="28"/>
                                <w:szCs w:val="28"/>
                              </w:rPr>
                              <w:t>Software Engineer Trainee</w:t>
                            </w:r>
                          </w:p>
                          <w:p w14:paraId="5F99F7B0" w14:textId="77777777" w:rsidR="00E83E5E" w:rsidRPr="00E83E5E" w:rsidRDefault="00E83E5E" w:rsidP="00E83E5E">
                            <w:pPr>
                              <w:spacing w:line="360" w:lineRule="auto"/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E92CC62" w14:textId="4B2C04DF" w:rsidR="00E83E5E" w:rsidRPr="00E83E5E" w:rsidRDefault="00E83E5E" w:rsidP="00E83E5E">
                            <w:pPr>
                              <w:spacing w:line="276" w:lineRule="auto"/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3A4D" id="Rectangle 3" o:spid="_x0000_s1027" style="position:absolute;left:0;text-align:left;margin-left:237.6pt;margin-top:.35pt;width:319.85pt;height:1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" filled="f" stroked="f" strokeweight="1pt">
                <v:textbox>
                  <w:txbxContent>
                    <w:p w14:paraId="3FBD3873" w14:textId="62F784B0" w:rsidR="00E83E5E" w:rsidRPr="00A05316" w:rsidRDefault="00D21DDA" w:rsidP="00E83E5E">
                      <w:pPr>
                        <w:spacing w:line="360" w:lineRule="auto"/>
                        <w:rPr>
                          <w:rFonts w:ascii="Courier New" w:hAnsi="Courier New" w:cs="Courier New"/>
                          <w:sz w:val="40"/>
                          <w:szCs w:val="40"/>
                          <w:lang w:val="en-IN"/>
                        </w:rPr>
                      </w:pPr>
                      <w:r w:rsidRPr="00A05316">
                        <w:rPr>
                          <w:rFonts w:ascii="Courier New" w:hAnsi="Courier New" w:cs="Courier New"/>
                          <w:sz w:val="40"/>
                          <w:szCs w:val="40"/>
                          <w:lang w:val="en-IN"/>
                        </w:rPr>
                        <w:t>VEMULA VENKATA SUJAY</w:t>
                      </w:r>
                    </w:p>
                    <w:p w14:paraId="592B5D48" w14:textId="058ED20D" w:rsidR="00E83E5E" w:rsidRPr="00A05316" w:rsidRDefault="00D21DDA" w:rsidP="00E83E5E">
                      <w:pPr>
                        <w:spacing w:line="360" w:lineRule="auto"/>
                        <w:rPr>
                          <w:rFonts w:ascii="Courier New" w:hAnsi="Courier New" w:cs="Courier New"/>
                          <w:i/>
                          <w:iCs/>
                          <w:sz w:val="28"/>
                          <w:szCs w:val="28"/>
                        </w:rPr>
                      </w:pPr>
                      <w:r w:rsidRPr="00A05316">
                        <w:rPr>
                          <w:rFonts w:ascii="Courier New" w:hAnsi="Courier New" w:cs="Courier New"/>
                          <w:i/>
                          <w:iCs/>
                          <w:sz w:val="28"/>
                          <w:szCs w:val="28"/>
                        </w:rPr>
                        <w:t>Software Engineer Trainee</w:t>
                      </w:r>
                    </w:p>
                    <w:p w14:paraId="5F99F7B0" w14:textId="77777777" w:rsidR="00E83E5E" w:rsidRPr="00E83E5E" w:rsidRDefault="00E83E5E" w:rsidP="00E83E5E">
                      <w:pPr>
                        <w:spacing w:line="360" w:lineRule="auto"/>
                        <w:rPr>
                          <w:rFonts w:ascii="Montserrat" w:hAnsi="Montserrat"/>
                          <w:sz w:val="24"/>
                          <w:szCs w:val="24"/>
                          <w:lang w:val="en-IN"/>
                        </w:rPr>
                      </w:pPr>
                    </w:p>
                    <w:p w14:paraId="3E92CC62" w14:textId="4B2C04DF" w:rsidR="00E83E5E" w:rsidRPr="00E83E5E" w:rsidRDefault="00E83E5E" w:rsidP="00E83E5E">
                      <w:pPr>
                        <w:spacing w:line="276" w:lineRule="auto"/>
                        <w:rPr>
                          <w:rFonts w:ascii="Montserrat" w:hAnsi="Montserrat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42AF74" w14:textId="2C35A3E6" w:rsidR="00916FAA" w:rsidRDefault="00916FAA" w:rsidP="00D37E66">
      <w:pPr>
        <w:ind w:left="-567"/>
      </w:pPr>
    </w:p>
    <w:p w14:paraId="32D2FD30" w14:textId="2A20C076" w:rsidR="00916FAA" w:rsidRDefault="00916FAA" w:rsidP="00D37E66">
      <w:pPr>
        <w:ind w:left="-567"/>
      </w:pPr>
    </w:p>
    <w:p w14:paraId="56C16F83" w14:textId="212CF702" w:rsidR="00916FAA" w:rsidRDefault="00916FAA" w:rsidP="00D37E66">
      <w:pPr>
        <w:ind w:left="-567"/>
      </w:pPr>
    </w:p>
    <w:p w14:paraId="0A18546F" w14:textId="08B3ADCB" w:rsidR="00916FAA" w:rsidRDefault="00916FAA" w:rsidP="00D37E66">
      <w:pPr>
        <w:ind w:left="-567"/>
      </w:pPr>
    </w:p>
    <w:p w14:paraId="5D4A8DC2" w14:textId="447F4073" w:rsidR="00916FAA" w:rsidRDefault="00916FAA" w:rsidP="00D37E66">
      <w:pPr>
        <w:ind w:left="-567"/>
      </w:pPr>
    </w:p>
    <w:p w14:paraId="29AAED3A" w14:textId="0AED67DA" w:rsidR="00916FAA" w:rsidRDefault="00916FAA" w:rsidP="00D37E66">
      <w:pPr>
        <w:ind w:left="-567"/>
      </w:pPr>
    </w:p>
    <w:p w14:paraId="5CB51575" w14:textId="1B8B43F7" w:rsidR="00916FAA" w:rsidRDefault="00916FAA" w:rsidP="00D37E66">
      <w:pPr>
        <w:ind w:left="-567"/>
      </w:pPr>
    </w:p>
    <w:p w14:paraId="1F5DC19F" w14:textId="379939F0" w:rsidR="00916FAA" w:rsidRDefault="00916FAA" w:rsidP="00D37E66">
      <w:pPr>
        <w:ind w:left="-567"/>
      </w:pPr>
    </w:p>
    <w:p w14:paraId="73F26382" w14:textId="11AE26F3" w:rsidR="00916FAA" w:rsidRDefault="00916FAA" w:rsidP="00D37E66">
      <w:pPr>
        <w:ind w:left="-567"/>
      </w:pPr>
    </w:p>
    <w:p w14:paraId="1D2BEA68" w14:textId="1AB4AD19" w:rsidR="00916FAA" w:rsidRDefault="00916FAA" w:rsidP="00D37E66">
      <w:pPr>
        <w:ind w:left="-567"/>
      </w:pPr>
    </w:p>
    <w:p w14:paraId="120B0228" w14:textId="77777777" w:rsidR="00916FAA" w:rsidRDefault="00916FAA" w:rsidP="00D37E66">
      <w:pPr>
        <w:ind w:left="-567"/>
      </w:pPr>
    </w:p>
    <w:p w14:paraId="03FD10E4" w14:textId="526369E7" w:rsidR="00916FAA" w:rsidRDefault="00916FAA" w:rsidP="00D37E66">
      <w:pPr>
        <w:ind w:left="-567"/>
      </w:pPr>
    </w:p>
    <w:p w14:paraId="53BD78BA" w14:textId="258649D4" w:rsidR="00916FAA" w:rsidRDefault="00916FAA" w:rsidP="00D37E66">
      <w:pPr>
        <w:ind w:left="-567"/>
      </w:pPr>
    </w:p>
    <w:p w14:paraId="2EAD4FD3" w14:textId="40CCE46F" w:rsidR="00916FAA" w:rsidRDefault="00916FAA" w:rsidP="00D37E66">
      <w:pPr>
        <w:ind w:left="-567"/>
      </w:pPr>
    </w:p>
    <w:tbl>
      <w:tblPr>
        <w:tblStyle w:val="TableGrid"/>
        <w:tblW w:w="12175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3888"/>
        <w:gridCol w:w="7497"/>
      </w:tblGrid>
      <w:tr w:rsidR="00AD789C" w:rsidRPr="00AD789C" w14:paraId="6C116D40" w14:textId="77FDA0F8" w:rsidTr="00172ED9">
        <w:trPr>
          <w:trHeight w:val="274"/>
        </w:trPr>
        <w:tc>
          <w:tcPr>
            <w:tcW w:w="790" w:type="dxa"/>
          </w:tcPr>
          <w:p w14:paraId="22322F06" w14:textId="3A547679" w:rsidR="00AD789C" w:rsidRPr="00AD789C" w:rsidRDefault="00AD789C" w:rsidP="00E83E5E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  <w:lang w:val="en-IN"/>
              </w:rPr>
            </w:pPr>
            <w:r w:rsidRPr="00AD789C">
              <w:rPr>
                <w:rFonts w:ascii="Arial" w:hAnsi="Arial" w:cs="Arial"/>
                <w:noProof/>
                <w:color w:val="262626" w:themeColor="text1" w:themeTint="D9"/>
                <w:sz w:val="22"/>
                <w:lang w:val="en-IN" w:eastAsia="en-IN"/>
              </w:rPr>
              <w:drawing>
                <wp:inline distT="0" distB="0" distL="0" distR="0" wp14:anchorId="104EE917" wp14:editId="3E50D8D8">
                  <wp:extent cx="276402" cy="276402"/>
                  <wp:effectExtent l="0" t="0" r="9525" b="9525"/>
                  <wp:docPr id="49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02" cy="276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right w:val="dashed" w:sz="4" w:space="0" w:color="auto"/>
            </w:tcBorders>
          </w:tcPr>
          <w:p w14:paraId="236D4C19" w14:textId="77777777" w:rsidR="00AD789C" w:rsidRPr="00AD789C" w:rsidRDefault="00AD789C" w:rsidP="00AA32EB">
            <w:pP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</w:pPr>
            <w:r w:rsidRPr="00AD789C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  <w:t>CERTIFICATIONS:</w:t>
            </w:r>
          </w:p>
          <w:p w14:paraId="17675073" w14:textId="77777777" w:rsidR="00AD789C" w:rsidRPr="00AD789C" w:rsidRDefault="00AD789C" w:rsidP="00AA32EB">
            <w:pPr>
              <w:rPr>
                <w:rFonts w:ascii="Arial" w:hAnsi="Arial" w:cs="Arial"/>
                <w:b/>
                <w:bCs/>
                <w:color w:val="404040" w:themeColor="text1" w:themeTint="BF"/>
                <w:sz w:val="8"/>
                <w:szCs w:val="8"/>
              </w:rPr>
            </w:pPr>
          </w:p>
          <w:p w14:paraId="3B70AF71" w14:textId="067B56A5" w:rsidR="00A63A15" w:rsidRPr="00A63A15" w:rsidRDefault="00D21DDA" w:rsidP="00AA32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404040" w:themeColor="text1" w:themeTint="BF"/>
                <w:sz w:val="22"/>
              </w:rPr>
            </w:pPr>
            <w:r w:rsidRPr="001F6A03">
              <w:rPr>
                <w:rFonts w:ascii="Arial" w:hAnsi="Arial" w:cs="Arial"/>
                <w:color w:val="404040" w:themeColor="text1" w:themeTint="BF"/>
                <w:sz w:val="22"/>
              </w:rPr>
              <w:t xml:space="preserve">AWS </w:t>
            </w:r>
            <w:r w:rsidR="001F6A03">
              <w:rPr>
                <w:rFonts w:ascii="Arial" w:hAnsi="Arial" w:cs="Arial"/>
                <w:color w:val="404040" w:themeColor="text1" w:themeTint="BF"/>
                <w:sz w:val="22"/>
              </w:rPr>
              <w:t>Cloud Practitioner</w:t>
            </w:r>
          </w:p>
          <w:p w14:paraId="221FE7E3" w14:textId="1EE3B743" w:rsidR="00A63A15" w:rsidRPr="00A63A15" w:rsidRDefault="001F6A03" w:rsidP="00AA32EB">
            <w:pPr>
              <w:pStyle w:val="ListParagraph"/>
              <w:rPr>
                <w:rFonts w:ascii="Arial" w:hAnsi="Arial" w:cs="Arial"/>
                <w:color w:val="404040" w:themeColor="text1" w:themeTint="BF"/>
                <w:sz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</w:rPr>
              <w:t>Certification</w:t>
            </w:r>
          </w:p>
          <w:p w14:paraId="1CB1204D" w14:textId="7E205F09" w:rsidR="00A63A15" w:rsidRPr="00A63A15" w:rsidRDefault="00D21DDA" w:rsidP="00AA32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404040" w:themeColor="text1" w:themeTint="BF"/>
                <w:sz w:val="22"/>
              </w:rPr>
            </w:pPr>
            <w:r w:rsidRPr="001F6A03">
              <w:rPr>
                <w:rFonts w:ascii="Arial" w:hAnsi="Arial" w:cs="Arial"/>
                <w:color w:val="404040" w:themeColor="text1" w:themeTint="BF"/>
                <w:sz w:val="22"/>
              </w:rPr>
              <w:t xml:space="preserve">MS Excel </w:t>
            </w:r>
            <w:r w:rsidR="001F6A03">
              <w:rPr>
                <w:rFonts w:ascii="Arial" w:hAnsi="Arial" w:cs="Arial"/>
                <w:color w:val="404040" w:themeColor="text1" w:themeTint="BF"/>
                <w:sz w:val="22"/>
              </w:rPr>
              <w:t>for Beginners</w:t>
            </w:r>
          </w:p>
          <w:p w14:paraId="71E8B5AC" w14:textId="375DA00C" w:rsidR="001F6A03" w:rsidRPr="001F6A03" w:rsidRDefault="001F6A03" w:rsidP="00AA32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404040" w:themeColor="text1" w:themeTint="BF"/>
                <w:sz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</w:rPr>
              <w:t>Gen AI Fundamentals</w:t>
            </w:r>
          </w:p>
          <w:p w14:paraId="11B7010D" w14:textId="5AEE2498" w:rsidR="00AD789C" w:rsidRDefault="00AD789C" w:rsidP="00AA32EB">
            <w:pPr>
              <w:rPr>
                <w:rFonts w:ascii="Arial" w:hAnsi="Arial" w:cs="Arial"/>
                <w:color w:val="404040" w:themeColor="text1" w:themeTint="BF"/>
                <w:sz w:val="22"/>
              </w:rPr>
            </w:pPr>
          </w:p>
          <w:p w14:paraId="7CFEC637" w14:textId="55071481" w:rsidR="00A63A15" w:rsidRDefault="00A63A15" w:rsidP="00AA32EB">
            <w:pPr>
              <w:rPr>
                <w:rFonts w:ascii="Arial" w:hAnsi="Arial" w:cs="Arial"/>
                <w:color w:val="404040" w:themeColor="text1" w:themeTint="BF"/>
                <w:sz w:val="22"/>
              </w:rPr>
            </w:pPr>
          </w:p>
          <w:p w14:paraId="0BAA81B1" w14:textId="77777777" w:rsidR="00A63A15" w:rsidRDefault="00A63A15" w:rsidP="00AA32EB">
            <w:pPr>
              <w:rPr>
                <w:rFonts w:ascii="Arial" w:hAnsi="Arial" w:cs="Arial"/>
                <w:color w:val="404040" w:themeColor="text1" w:themeTint="BF"/>
                <w:sz w:val="22"/>
              </w:rPr>
            </w:pPr>
          </w:p>
          <w:p w14:paraId="7A42B472" w14:textId="6C5B4C9E" w:rsidR="00AD789C" w:rsidRPr="00AD789C" w:rsidRDefault="00AD789C" w:rsidP="00AA32EB">
            <w:pPr>
              <w:rPr>
                <w:rFonts w:ascii="Arial" w:hAnsi="Arial" w:cs="Arial"/>
                <w:color w:val="404040" w:themeColor="text1" w:themeTint="BF"/>
                <w:sz w:val="22"/>
              </w:rPr>
            </w:pPr>
          </w:p>
        </w:tc>
        <w:tc>
          <w:tcPr>
            <w:tcW w:w="7497" w:type="dxa"/>
            <w:vMerge w:val="restart"/>
            <w:tcBorders>
              <w:left w:val="dashed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71"/>
            </w:tblGrid>
            <w:tr w:rsidR="00AD789C" w:rsidRPr="00AD789C" w14:paraId="27E10386" w14:textId="77777777" w:rsidTr="009A6C0B">
              <w:tc>
                <w:tcPr>
                  <w:tcW w:w="7271" w:type="dxa"/>
                </w:tcPr>
                <w:p w14:paraId="0A8E9026" w14:textId="5751985A" w:rsidR="00AD789C" w:rsidRDefault="00AD789C" w:rsidP="00AD789C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AD789C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10"/>
                      <w:szCs w:val="10"/>
                    </w:rPr>
                    <w:br/>
                  </w:r>
                  <w:r w:rsidRPr="00AD789C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</w:rPr>
                    <w:t>WORK EXPERIENCE:</w:t>
                  </w:r>
                </w:p>
                <w:p w14:paraId="0710BAF5" w14:textId="3FA3A409" w:rsidR="00AD789C" w:rsidRPr="00AD789C" w:rsidRDefault="00AD789C" w:rsidP="00A63A1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404040" w:themeColor="text1" w:themeTint="BF"/>
                      <w:sz w:val="22"/>
                    </w:rPr>
                  </w:pPr>
                </w:p>
              </w:tc>
            </w:tr>
            <w:tr w:rsidR="00AD789C" w:rsidRPr="00AD789C" w14:paraId="04817A2D" w14:textId="77777777" w:rsidTr="001169AB">
              <w:trPr>
                <w:trHeight w:val="6719"/>
              </w:trPr>
              <w:tc>
                <w:tcPr>
                  <w:tcW w:w="7271" w:type="dxa"/>
                </w:tcPr>
                <w:p w14:paraId="0F3D815F" w14:textId="77777777" w:rsidR="00AD789C" w:rsidRPr="00AD789C" w:rsidRDefault="00AD789C" w:rsidP="00AD789C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</w:rPr>
                  </w:pPr>
                </w:p>
                <w:p w14:paraId="55E8575F" w14:textId="77777777" w:rsidR="00AD789C" w:rsidRPr="00AD789C" w:rsidRDefault="00AD789C" w:rsidP="00AD789C">
                  <w:pPr>
                    <w:rPr>
                      <w:rFonts w:ascii="Arial" w:hAnsi="Arial" w:cs="Arial"/>
                      <w:color w:val="404040" w:themeColor="text1" w:themeTint="BF"/>
                      <w:sz w:val="24"/>
                      <w:szCs w:val="24"/>
                      <w:lang w:val="en-IN"/>
                    </w:rPr>
                  </w:pPr>
                  <w:r w:rsidRPr="00AD789C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  <w:lang w:val="en-IN"/>
                    </w:rPr>
                    <w:t>SUMMARY OF KEY PROJECTS</w:t>
                  </w:r>
                </w:p>
                <w:p w14:paraId="646D2E86" w14:textId="77777777" w:rsidR="00AD789C" w:rsidRPr="00AD789C" w:rsidRDefault="00AD789C" w:rsidP="00AD789C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</w:rPr>
                  </w:pPr>
                </w:p>
                <w:p w14:paraId="5FAF72A9" w14:textId="6F96BEA2" w:rsidR="00AD789C" w:rsidRPr="00AD789C" w:rsidRDefault="00AD789C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AD789C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2"/>
                    </w:rPr>
                    <w:t xml:space="preserve">Project 1:  </w:t>
                  </w:r>
                  <w:proofErr w:type="spellStart"/>
                  <w:r w:rsidR="00A63A15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2"/>
                    </w:rPr>
                    <w:t>Hackerverse</w:t>
                  </w:r>
                  <w:proofErr w:type="spellEnd"/>
                  <w:r w:rsidRPr="00AD789C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2"/>
                    </w:rPr>
                    <w:t xml:space="preserve">  </w:t>
                  </w:r>
                </w:p>
                <w:p w14:paraId="68CEAF0F" w14:textId="2F9BFC72" w:rsidR="00AD789C" w:rsidRPr="00AD789C" w:rsidRDefault="00AD789C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AD789C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br/>
                  </w:r>
                  <w:r w:rsidR="00A63A15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>Project</w:t>
                  </w:r>
                  <w:r w:rsidRPr="00AD789C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 xml:space="preserve"> Description:</w:t>
                  </w:r>
                </w:p>
                <w:p w14:paraId="737CAF39" w14:textId="7AE097CB" w:rsidR="00A63A15" w:rsidRPr="005D5797" w:rsidRDefault="005D5797" w:rsidP="005D579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5D5797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 xml:space="preserve">Implemented automation for </w:t>
                  </w:r>
                  <w:proofErr w:type="spellStart"/>
                  <w:r w:rsidRPr="005D5797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Incedo's</w:t>
                  </w:r>
                  <w:proofErr w:type="spellEnd"/>
                  <w:r w:rsidRPr="005D5797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 xml:space="preserve"> PE-level Hack-a-thon, replacing manual Excel and email processes. Developed a streamlined web app using Java, React JS, Spring Boot, MySQL, Rest API, and logging. Enabled simultaneous idea </w:t>
                  </w:r>
                  <w:bookmarkStart w:id="0" w:name="_GoBack"/>
                  <w:bookmarkEnd w:id="0"/>
                  <w:r w:rsidRPr="005D5797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submissions, real-time updates, and secure resource access. Delivered within a 4+2-week timeframe, enhancing innovation efficiency.</w:t>
                  </w:r>
                </w:p>
                <w:p w14:paraId="5C1EC157" w14:textId="1D987830" w:rsidR="00AD789C" w:rsidRPr="00AD789C" w:rsidRDefault="00AD789C" w:rsidP="000B6551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  <w:lang w:val="en-IN"/>
                    </w:rPr>
                  </w:pPr>
                  <w:r w:rsidRPr="00AD789C"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</w:rPr>
                    <w:t xml:space="preserve"> </w:t>
                  </w:r>
                </w:p>
                <w:p w14:paraId="22EC2037" w14:textId="0DFCFDD7" w:rsidR="00AD789C" w:rsidRPr="00AD789C" w:rsidRDefault="00AD789C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AD789C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>Project Duration:</w:t>
                  </w:r>
                  <w:r w:rsidRPr="00AD789C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 xml:space="preserve"> </w:t>
                  </w:r>
                  <w:r w:rsidR="00A63A15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1.5 months</w:t>
                  </w:r>
                </w:p>
                <w:p w14:paraId="61011A70" w14:textId="77777777" w:rsidR="000B6551" w:rsidRPr="000B6551" w:rsidRDefault="000B6551" w:rsidP="00AD789C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  <w:u w:val="single"/>
                    </w:rPr>
                  </w:pPr>
                </w:p>
                <w:p w14:paraId="4024D57C" w14:textId="77777777" w:rsidR="00AD789C" w:rsidRPr="00AD789C" w:rsidRDefault="00AD789C" w:rsidP="000B6551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  <w:lang w:val="en-IN"/>
                    </w:rPr>
                  </w:pPr>
                </w:p>
                <w:p w14:paraId="117D23CE" w14:textId="006A7D66" w:rsidR="00AD789C" w:rsidRDefault="00AD789C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</w:pPr>
                  <w:r w:rsidRPr="00AD789C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 xml:space="preserve">Role: </w:t>
                  </w:r>
                  <w:r w:rsidR="00A63A15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 xml:space="preserve"> </w:t>
                  </w:r>
                  <w:r w:rsidR="00A63A15" w:rsidRPr="00A63A15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Frontend Developer</w:t>
                  </w:r>
                </w:p>
                <w:p w14:paraId="105955A6" w14:textId="4E377F7F" w:rsidR="00A63A15" w:rsidRDefault="00A63A15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</w:pPr>
                </w:p>
                <w:p w14:paraId="42230756" w14:textId="093E44EA" w:rsidR="00A63A15" w:rsidRPr="00A63A15" w:rsidRDefault="00A63A15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  <w:lang w:val="en-IN"/>
                    </w:rPr>
                  </w:pPr>
                  <w:r w:rsidRPr="00A63A15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  <w:lang w:val="en-IN"/>
                    </w:rPr>
                    <w:t>Responsibilities:</w:t>
                  </w:r>
                </w:p>
                <w:p w14:paraId="34E6793C" w14:textId="77777777" w:rsidR="00A63A15" w:rsidRPr="00AD789C" w:rsidRDefault="00A63A15" w:rsidP="00A63A15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</w:p>
                <w:p w14:paraId="6A705E2A" w14:textId="77777777" w:rsidR="00A63A15" w:rsidRPr="00A63A15" w:rsidRDefault="00A63A15" w:rsidP="00A63A1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</w:pPr>
                  <w:r w:rsidRPr="00A63A15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Developed and implemented front-end solutions for a hackathon portal aimed at providing a user- friendly experience for applicants to participate in hackathon.</w:t>
                  </w:r>
                </w:p>
                <w:p w14:paraId="73D9707C" w14:textId="77777777" w:rsidR="00A63A15" w:rsidRPr="00A63A15" w:rsidRDefault="00A63A15" w:rsidP="00A63A1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</w:pPr>
                  <w:r w:rsidRPr="00A63A15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Collaborated with multidisciplinary team to translate project requirements into functional and appealing interactive experiences.</w:t>
                  </w:r>
                </w:p>
                <w:p w14:paraId="77BD2F38" w14:textId="1EB7D688" w:rsidR="00A63A15" w:rsidRDefault="00A63A15" w:rsidP="00A63A1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</w:pPr>
                  <w:r w:rsidRPr="00A63A15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Designed and implemented the login, sign-up and dashboard pages, adhering to best practices in usability and accessibility.</w:t>
                  </w:r>
                </w:p>
                <w:p w14:paraId="0DADF474" w14:textId="77777777" w:rsidR="00A63A15" w:rsidRPr="00A63A15" w:rsidRDefault="00A63A15" w:rsidP="00A63A15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</w:pPr>
                </w:p>
                <w:p w14:paraId="1F88C992" w14:textId="77777777" w:rsidR="00AD789C" w:rsidRPr="00AD789C" w:rsidRDefault="00AD789C" w:rsidP="000B6551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  <w:lang w:val="en-IN"/>
                    </w:rPr>
                  </w:pPr>
                </w:p>
                <w:p w14:paraId="51952A8B" w14:textId="269223EA" w:rsidR="000B6551" w:rsidRDefault="00AD789C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</w:pPr>
                  <w:r w:rsidRPr="00AD789C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 xml:space="preserve">Technologies used: </w:t>
                  </w:r>
                  <w:r w:rsidR="00A63A15" w:rsidRPr="00A63A15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 xml:space="preserve">HTML, CSS, JavaScript, </w:t>
                  </w:r>
                  <w:proofErr w:type="spellStart"/>
                  <w:r w:rsidR="00A63A15" w:rsidRPr="00A63A15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ReactJS</w:t>
                  </w:r>
                  <w:proofErr w:type="spellEnd"/>
                  <w:r w:rsidR="00A63A15" w:rsidRPr="00A63A15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 xml:space="preserve">, MySQL </w:t>
                  </w:r>
                </w:p>
                <w:p w14:paraId="4F788B11" w14:textId="5E7BFAD1" w:rsidR="00A63A15" w:rsidRDefault="00A63A15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</w:pPr>
                </w:p>
                <w:p w14:paraId="5552167D" w14:textId="77777777" w:rsidR="00A63A15" w:rsidRPr="000B6551" w:rsidRDefault="00A63A15" w:rsidP="00AD789C">
                  <w:pPr>
                    <w:rPr>
                      <w:rFonts w:ascii="Arial" w:hAnsi="Arial" w:cs="Arial"/>
                      <w:color w:val="404040" w:themeColor="text1" w:themeTint="BF"/>
                      <w:sz w:val="10"/>
                      <w:szCs w:val="10"/>
                      <w:u w:val="single"/>
                    </w:rPr>
                  </w:pPr>
                </w:p>
                <w:p w14:paraId="7E510032" w14:textId="6F18D437" w:rsidR="00AD789C" w:rsidRPr="001169AB" w:rsidRDefault="00AD789C" w:rsidP="00AD789C">
                  <w:pPr>
                    <w:rPr>
                      <w:rFonts w:ascii="Arial" w:hAnsi="Arial" w:cs="Arial"/>
                      <w:color w:val="404040" w:themeColor="text1" w:themeTint="BF"/>
                      <w:sz w:val="22"/>
                      <w:lang w:val="en-IN"/>
                    </w:rPr>
                  </w:pPr>
                  <w:r w:rsidRPr="00AD789C">
                    <w:rPr>
                      <w:rFonts w:ascii="Arial" w:hAnsi="Arial" w:cs="Arial"/>
                      <w:color w:val="404040" w:themeColor="text1" w:themeTint="BF"/>
                      <w:sz w:val="22"/>
                      <w:u w:val="single"/>
                    </w:rPr>
                    <w:t xml:space="preserve">Platform: </w:t>
                  </w:r>
                  <w:r w:rsidR="00A63A15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 xml:space="preserve"> Visual Studio Code</w:t>
                  </w:r>
                </w:p>
              </w:tc>
            </w:tr>
          </w:tbl>
          <w:p w14:paraId="5815553C" w14:textId="77777777" w:rsidR="00AD789C" w:rsidRPr="00AD789C" w:rsidRDefault="00AD789C" w:rsidP="004B1F8C">
            <w:pPr>
              <w:jc w:val="right"/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  <w:tr w:rsidR="00AD789C" w:rsidRPr="00AD789C" w14:paraId="16184AFF" w14:textId="4573C479" w:rsidTr="00172ED9">
        <w:trPr>
          <w:trHeight w:val="714"/>
        </w:trPr>
        <w:tc>
          <w:tcPr>
            <w:tcW w:w="790" w:type="dxa"/>
          </w:tcPr>
          <w:p w14:paraId="38CA343A" w14:textId="09A292FD" w:rsidR="00AD789C" w:rsidRPr="00AD789C" w:rsidRDefault="00AD789C" w:rsidP="00E83E5E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  <w:lang w:val="en-IN"/>
              </w:rPr>
            </w:pPr>
            <w:r w:rsidRPr="00AD789C">
              <w:rPr>
                <w:rFonts w:ascii="Arial" w:hAnsi="Arial" w:cs="Arial"/>
                <w:noProof/>
                <w:color w:val="262626" w:themeColor="text1" w:themeTint="D9"/>
                <w:sz w:val="22"/>
                <w:lang w:val="en-IN" w:eastAsia="en-IN"/>
              </w:rPr>
              <w:drawing>
                <wp:inline distT="0" distB="0" distL="0" distR="0" wp14:anchorId="4418FD06" wp14:editId="59FC6D1A">
                  <wp:extent cx="331162" cy="331162"/>
                  <wp:effectExtent l="0" t="0" r="0" b="0"/>
                  <wp:docPr id="51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7" cy="33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6E48A" w14:textId="40427128" w:rsidR="00AD789C" w:rsidRPr="00AD789C" w:rsidRDefault="00AD789C" w:rsidP="00E83E5E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  <w:tc>
          <w:tcPr>
            <w:tcW w:w="3888" w:type="dxa"/>
            <w:tcBorders>
              <w:right w:val="dashed" w:sz="4" w:space="0" w:color="auto"/>
            </w:tcBorders>
          </w:tcPr>
          <w:p w14:paraId="2BA2D1B5" w14:textId="77777777" w:rsidR="00AD789C" w:rsidRPr="00AD789C" w:rsidRDefault="00AD789C" w:rsidP="00AA32EB">
            <w:pP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</w:pPr>
            <w:r w:rsidRPr="00AD789C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IN"/>
              </w:rPr>
              <w:t>PROFESSIONAL SKILLS:</w:t>
            </w:r>
          </w:p>
          <w:p w14:paraId="6EE621B8" w14:textId="3AEACB8A" w:rsidR="00AD789C" w:rsidRPr="00AD789C" w:rsidRDefault="00AD789C" w:rsidP="00AA32EB">
            <w:pPr>
              <w:rPr>
                <w:rFonts w:ascii="Arial" w:hAnsi="Arial" w:cs="Arial"/>
                <w:color w:val="404040" w:themeColor="text1" w:themeTint="BF"/>
                <w:sz w:val="10"/>
                <w:szCs w:val="10"/>
              </w:rPr>
            </w:pPr>
          </w:p>
          <w:p w14:paraId="63BF1697" w14:textId="1B439074" w:rsidR="00AD789C" w:rsidRPr="00A63A15" w:rsidRDefault="00AD789C" w:rsidP="00AA32EB">
            <w:pPr>
              <w:pStyle w:val="ListParagraph"/>
              <w:numPr>
                <w:ilvl w:val="0"/>
                <w:numId w:val="7"/>
              </w:numPr>
              <w:ind w:left="828"/>
              <w:rPr>
                <w:rFonts w:ascii="Arial" w:hAnsi="Arial" w:cs="Arial"/>
                <w:color w:val="404040" w:themeColor="text1" w:themeTint="BF"/>
                <w:sz w:val="22"/>
              </w:rPr>
            </w:pPr>
            <w:r w:rsidRPr="00A63A15">
              <w:rPr>
                <w:rFonts w:ascii="Arial" w:hAnsi="Arial" w:cs="Arial"/>
                <w:i/>
                <w:iCs/>
                <w:color w:val="404040" w:themeColor="text1" w:themeTint="BF"/>
                <w:sz w:val="22"/>
              </w:rPr>
              <w:t>Primary:</w:t>
            </w:r>
            <w:r w:rsidRPr="00A63A15">
              <w:rPr>
                <w:rFonts w:ascii="Arial" w:hAnsi="Arial" w:cs="Arial"/>
                <w:color w:val="404040" w:themeColor="text1" w:themeTint="BF"/>
                <w:sz w:val="22"/>
              </w:rPr>
              <w:t xml:space="preserve"> </w:t>
            </w:r>
            <w:r w:rsidR="00D21DDA" w:rsidRPr="00A63A15">
              <w:rPr>
                <w:rFonts w:ascii="Arial" w:hAnsi="Arial" w:cs="Arial"/>
                <w:color w:val="404040" w:themeColor="text1" w:themeTint="BF"/>
                <w:sz w:val="22"/>
              </w:rPr>
              <w:t>React JS, MySQL</w:t>
            </w:r>
            <w:r w:rsidR="00A63A15">
              <w:rPr>
                <w:rFonts w:ascii="Arial" w:hAnsi="Arial" w:cs="Arial"/>
                <w:color w:val="404040" w:themeColor="text1" w:themeTint="BF"/>
                <w:sz w:val="22"/>
              </w:rPr>
              <w:t xml:space="preserve">, </w:t>
            </w:r>
            <w:proofErr w:type="spellStart"/>
            <w:r w:rsidR="00A63A15">
              <w:rPr>
                <w:rFonts w:ascii="Arial" w:hAnsi="Arial" w:cs="Arial"/>
                <w:color w:val="404040" w:themeColor="text1" w:themeTint="BF"/>
                <w:sz w:val="22"/>
              </w:rPr>
              <w:t>Javascript</w:t>
            </w:r>
            <w:proofErr w:type="spellEnd"/>
          </w:p>
          <w:p w14:paraId="09C63255" w14:textId="77777777" w:rsidR="00AD789C" w:rsidRPr="00AD789C" w:rsidRDefault="00AD789C" w:rsidP="00AA32EB">
            <w:pPr>
              <w:ind w:left="828"/>
              <w:rPr>
                <w:rFonts w:ascii="Arial" w:hAnsi="Arial" w:cs="Arial"/>
                <w:color w:val="404040" w:themeColor="text1" w:themeTint="BF"/>
                <w:sz w:val="10"/>
                <w:szCs w:val="10"/>
              </w:rPr>
            </w:pPr>
          </w:p>
          <w:p w14:paraId="115AFBEC" w14:textId="293A1AEC" w:rsidR="00AD789C" w:rsidRPr="00A63A15" w:rsidRDefault="00AD789C" w:rsidP="00AA32EB">
            <w:pPr>
              <w:pStyle w:val="ListParagraph"/>
              <w:numPr>
                <w:ilvl w:val="0"/>
                <w:numId w:val="7"/>
              </w:numPr>
              <w:ind w:left="828"/>
              <w:rPr>
                <w:rFonts w:ascii="Arial" w:eastAsia="Arial" w:hAnsi="Arial" w:cs="Arial"/>
                <w:color w:val="404040" w:themeColor="text1" w:themeTint="BF"/>
                <w:sz w:val="22"/>
              </w:rPr>
            </w:pPr>
            <w:r w:rsidRPr="00A63A15">
              <w:rPr>
                <w:rFonts w:ascii="Arial" w:eastAsia="Arial" w:hAnsi="Arial" w:cs="Arial"/>
                <w:bCs/>
                <w:i/>
                <w:iCs/>
                <w:color w:val="404040" w:themeColor="text1" w:themeTint="BF"/>
                <w:sz w:val="22"/>
              </w:rPr>
              <w:t>Secondary:</w:t>
            </w:r>
            <w:r w:rsidRPr="00A63A15">
              <w:rPr>
                <w:rFonts w:ascii="Arial" w:eastAsia="Arial" w:hAnsi="Arial" w:cs="Arial"/>
                <w:b/>
                <w:color w:val="404040" w:themeColor="text1" w:themeTint="BF"/>
                <w:sz w:val="22"/>
              </w:rPr>
              <w:t xml:space="preserve"> </w:t>
            </w:r>
            <w:r w:rsidR="00D21DDA" w:rsidRPr="00A63A15">
              <w:rPr>
                <w:rFonts w:ascii="Arial" w:eastAsia="Arial" w:hAnsi="Arial" w:cs="Arial"/>
                <w:color w:val="404040" w:themeColor="text1" w:themeTint="BF"/>
                <w:sz w:val="22"/>
              </w:rPr>
              <w:t>Java</w:t>
            </w:r>
            <w:r w:rsidRPr="00A63A15">
              <w:rPr>
                <w:rFonts w:ascii="Arial" w:eastAsia="Arial" w:hAnsi="Arial" w:cs="Arial"/>
                <w:color w:val="404040" w:themeColor="text1" w:themeTint="BF"/>
                <w:sz w:val="22"/>
              </w:rPr>
              <w:t xml:space="preserve">, </w:t>
            </w:r>
            <w:r w:rsidR="00D21DDA" w:rsidRPr="00A63A15">
              <w:rPr>
                <w:rFonts w:ascii="Arial" w:eastAsia="Arial" w:hAnsi="Arial" w:cs="Arial"/>
                <w:color w:val="404040" w:themeColor="text1" w:themeTint="BF"/>
                <w:sz w:val="22"/>
              </w:rPr>
              <w:t>Selenium</w:t>
            </w:r>
            <w:r w:rsidR="001B4A37" w:rsidRPr="00A63A15">
              <w:rPr>
                <w:rFonts w:ascii="Arial" w:eastAsia="Arial" w:hAnsi="Arial" w:cs="Arial"/>
                <w:color w:val="404040" w:themeColor="text1" w:themeTint="BF"/>
                <w:sz w:val="22"/>
              </w:rPr>
              <w:t>, Spring Boot</w:t>
            </w:r>
            <w:r w:rsidR="00A63A15" w:rsidRPr="00A63A15">
              <w:rPr>
                <w:rFonts w:ascii="Arial" w:eastAsia="Arial" w:hAnsi="Arial" w:cs="Arial"/>
                <w:color w:val="404040" w:themeColor="text1" w:themeTint="BF"/>
                <w:sz w:val="22"/>
              </w:rPr>
              <w:t xml:space="preserve">, </w:t>
            </w:r>
            <w:r w:rsidR="00A63A15">
              <w:rPr>
                <w:rFonts w:ascii="Arial" w:eastAsia="Arial" w:hAnsi="Arial" w:cs="Arial"/>
                <w:color w:val="404040" w:themeColor="text1" w:themeTint="BF"/>
                <w:sz w:val="22"/>
              </w:rPr>
              <w:t>Excel</w:t>
            </w:r>
          </w:p>
          <w:p w14:paraId="477F4579" w14:textId="58C534E3" w:rsidR="00AD789C" w:rsidRPr="00AD789C" w:rsidRDefault="00AD789C" w:rsidP="00AA32EB">
            <w:pPr>
              <w:ind w:left="828" w:firstLine="20"/>
              <w:rPr>
                <w:rFonts w:ascii="Arial" w:eastAsia="Arial" w:hAnsi="Arial" w:cs="Arial"/>
                <w:color w:val="404040" w:themeColor="text1" w:themeTint="BF"/>
                <w:sz w:val="10"/>
                <w:szCs w:val="10"/>
              </w:rPr>
            </w:pPr>
          </w:p>
          <w:p w14:paraId="6C5F02C4" w14:textId="5426433C" w:rsidR="00AD789C" w:rsidRPr="00A63A15" w:rsidRDefault="00AD789C" w:rsidP="00AA32EB">
            <w:pPr>
              <w:pStyle w:val="ListParagraph"/>
              <w:numPr>
                <w:ilvl w:val="0"/>
                <w:numId w:val="7"/>
              </w:numPr>
              <w:ind w:left="828"/>
              <w:rPr>
                <w:rFonts w:ascii="Arial" w:eastAsia="Arial" w:hAnsi="Arial" w:cs="Arial"/>
                <w:bCs/>
                <w:color w:val="404040" w:themeColor="text1" w:themeTint="BF"/>
                <w:sz w:val="22"/>
              </w:rPr>
            </w:pPr>
            <w:r w:rsidRPr="00A63A15">
              <w:rPr>
                <w:rFonts w:ascii="Arial" w:eastAsia="Arial" w:hAnsi="Arial" w:cs="Arial"/>
                <w:i/>
                <w:iCs/>
                <w:color w:val="404040" w:themeColor="text1" w:themeTint="BF"/>
                <w:sz w:val="22"/>
              </w:rPr>
              <w:t xml:space="preserve">Tools: </w:t>
            </w:r>
            <w:r w:rsidR="00A63A15" w:rsidRPr="00A63A15">
              <w:rPr>
                <w:rFonts w:ascii="Arial" w:eastAsia="Arial" w:hAnsi="Arial" w:cs="Arial"/>
                <w:bCs/>
                <w:color w:val="404040" w:themeColor="text1" w:themeTint="BF"/>
                <w:sz w:val="22"/>
              </w:rPr>
              <w:t>GitHub,</w:t>
            </w:r>
            <w:r w:rsidRPr="00A63A15">
              <w:rPr>
                <w:rFonts w:ascii="Arial" w:eastAsia="Arial" w:hAnsi="Arial" w:cs="Arial"/>
                <w:bCs/>
                <w:color w:val="404040" w:themeColor="text1" w:themeTint="BF"/>
                <w:sz w:val="22"/>
              </w:rPr>
              <w:t xml:space="preserve"> JIRA</w:t>
            </w:r>
          </w:p>
          <w:p w14:paraId="716A4CFC" w14:textId="5C728FD7" w:rsidR="00AD789C" w:rsidRPr="00AD789C" w:rsidRDefault="00AD789C" w:rsidP="00AA32EB">
            <w:pPr>
              <w:ind w:left="9" w:hanging="10"/>
              <w:rPr>
                <w:rFonts w:ascii="Arial" w:eastAsia="Arial" w:hAnsi="Arial" w:cs="Arial"/>
                <w:i/>
                <w:iCs/>
                <w:color w:val="404040" w:themeColor="text1" w:themeTint="BF"/>
                <w:sz w:val="22"/>
              </w:rPr>
            </w:pPr>
          </w:p>
        </w:tc>
        <w:tc>
          <w:tcPr>
            <w:tcW w:w="7497" w:type="dxa"/>
            <w:vMerge/>
            <w:tcBorders>
              <w:left w:val="dashed" w:sz="4" w:space="0" w:color="auto"/>
            </w:tcBorders>
          </w:tcPr>
          <w:p w14:paraId="05454275" w14:textId="77777777" w:rsidR="00AD789C" w:rsidRPr="00AD789C" w:rsidRDefault="00AD789C" w:rsidP="00D37E66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  <w:tr w:rsidR="00AD789C" w:rsidRPr="00AD789C" w14:paraId="48866196" w14:textId="4D133694" w:rsidTr="00172ED9">
        <w:trPr>
          <w:trHeight w:val="977"/>
        </w:trPr>
        <w:tc>
          <w:tcPr>
            <w:tcW w:w="790" w:type="dxa"/>
          </w:tcPr>
          <w:p w14:paraId="064B0AE6" w14:textId="0A0967B8" w:rsidR="00AD789C" w:rsidRPr="00AD789C" w:rsidRDefault="00AD789C" w:rsidP="00A63A15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  <w:tc>
          <w:tcPr>
            <w:tcW w:w="3888" w:type="dxa"/>
            <w:tcBorders>
              <w:right w:val="dashed" w:sz="4" w:space="0" w:color="auto"/>
            </w:tcBorders>
          </w:tcPr>
          <w:p w14:paraId="07EDCAB6" w14:textId="65C82F36" w:rsidR="00AD789C" w:rsidRPr="00AD789C" w:rsidRDefault="00AD789C" w:rsidP="00AA32EB">
            <w:pPr>
              <w:rPr>
                <w:rFonts w:ascii="Arial" w:eastAsia="Arial" w:hAnsi="Arial" w:cs="Arial"/>
                <w:bCs/>
                <w:color w:val="404040" w:themeColor="text1" w:themeTint="BF"/>
                <w:sz w:val="22"/>
                <w:lang w:val="en-IN"/>
              </w:rPr>
            </w:pPr>
          </w:p>
        </w:tc>
        <w:tc>
          <w:tcPr>
            <w:tcW w:w="7497" w:type="dxa"/>
            <w:vMerge/>
            <w:tcBorders>
              <w:left w:val="dashed" w:sz="4" w:space="0" w:color="auto"/>
            </w:tcBorders>
          </w:tcPr>
          <w:p w14:paraId="7521AED1" w14:textId="77777777" w:rsidR="00AD789C" w:rsidRPr="00AD789C" w:rsidRDefault="00AD789C" w:rsidP="00625668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  <w:tr w:rsidR="00AD789C" w:rsidRPr="00AD789C" w14:paraId="73BDED9A" w14:textId="77777777" w:rsidTr="00172ED9">
        <w:trPr>
          <w:trHeight w:val="977"/>
        </w:trPr>
        <w:tc>
          <w:tcPr>
            <w:tcW w:w="790" w:type="dxa"/>
          </w:tcPr>
          <w:p w14:paraId="0ABBD67C" w14:textId="77777777" w:rsidR="00AD789C" w:rsidRPr="00AD789C" w:rsidRDefault="00AD789C" w:rsidP="00625668">
            <w:pPr>
              <w:ind w:left="53"/>
              <w:rPr>
                <w:rFonts w:ascii="Arial" w:hAnsi="Arial" w:cs="Arial"/>
                <w:b/>
                <w:bCs/>
                <w:color w:val="262626" w:themeColor="text1" w:themeTint="D9"/>
                <w:sz w:val="22"/>
              </w:rPr>
            </w:pPr>
            <w:r w:rsidRPr="00AD789C">
              <w:rPr>
                <w:rFonts w:ascii="Arial" w:hAnsi="Arial" w:cs="Arial"/>
                <w:noProof/>
                <w:color w:val="262626" w:themeColor="text1" w:themeTint="D9"/>
                <w:sz w:val="22"/>
                <w:lang w:val="en-IN" w:eastAsia="en-IN"/>
              </w:rPr>
              <w:drawing>
                <wp:inline distT="0" distB="0" distL="0" distR="0" wp14:anchorId="5F39ADC1" wp14:editId="42CBB282">
                  <wp:extent cx="296502" cy="296502"/>
                  <wp:effectExtent l="0" t="0" r="8890" b="8890"/>
                  <wp:docPr id="47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02" cy="29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00A58" w14:textId="77777777" w:rsidR="00AD789C" w:rsidRPr="00E83E5E" w:rsidRDefault="00AD789C" w:rsidP="00625668">
            <w:pPr>
              <w:ind w:left="53"/>
              <w:rPr>
                <w:rFonts w:ascii="Arial" w:hAnsi="Arial" w:cs="Arial"/>
                <w:color w:val="262626" w:themeColor="text1" w:themeTint="D9"/>
                <w:sz w:val="22"/>
                <w:lang w:val="en-IN"/>
              </w:rPr>
            </w:pPr>
            <w:r w:rsidRPr="00AD789C">
              <w:rPr>
                <w:rFonts w:ascii="Arial" w:hAnsi="Arial" w:cs="Arial"/>
                <w:color w:val="262626" w:themeColor="text1" w:themeTint="D9"/>
                <w:sz w:val="22"/>
              </w:rPr>
              <w:br/>
            </w:r>
          </w:p>
          <w:p w14:paraId="68D40377" w14:textId="3A08B2FD" w:rsidR="00AD789C" w:rsidRPr="00AD789C" w:rsidRDefault="00AD789C" w:rsidP="00A63A15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  <w:tc>
          <w:tcPr>
            <w:tcW w:w="3888" w:type="dxa"/>
            <w:tcBorders>
              <w:right w:val="dashed" w:sz="4" w:space="0" w:color="auto"/>
            </w:tcBorders>
          </w:tcPr>
          <w:p w14:paraId="1B8C0690" w14:textId="77777777" w:rsidR="00AD789C" w:rsidRPr="00AD789C" w:rsidRDefault="00AD789C" w:rsidP="00AA32EB">
            <w:pP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AD789C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  <w:t>EDUCATION:</w:t>
            </w:r>
          </w:p>
          <w:p w14:paraId="65E473EA" w14:textId="5C8F3CEE" w:rsidR="00AD789C" w:rsidRPr="00AD789C" w:rsidRDefault="00AD789C" w:rsidP="00AA32EB">
            <w:pPr>
              <w:rPr>
                <w:rFonts w:ascii="Arial" w:hAnsi="Arial" w:cs="Arial"/>
                <w:b/>
                <w:bCs/>
                <w:color w:val="404040" w:themeColor="text1" w:themeTint="BF"/>
                <w:sz w:val="10"/>
                <w:szCs w:val="10"/>
              </w:rPr>
            </w:pPr>
          </w:p>
          <w:p w14:paraId="4A79150F" w14:textId="21BC7F25" w:rsidR="00A63A15" w:rsidRPr="00A63A15" w:rsidRDefault="00A63A15" w:rsidP="00AA32EB">
            <w:pPr>
              <w:widowControl w:val="0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autoSpaceDE w:val="0"/>
              <w:autoSpaceDN w:val="0"/>
              <w:spacing w:before="119" w:line="237" w:lineRule="auto"/>
              <w:ind w:right="634"/>
              <w:rPr>
                <w:rFonts w:ascii="Arial MT" w:eastAsia="Arial MT" w:hAnsi="Arial MT" w:cs="Arial MT"/>
                <w:sz w:val="22"/>
                <w:lang w:eastAsia="en-US"/>
              </w:rPr>
            </w:pP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Bachelors of Technology</w:t>
            </w:r>
            <w:r w:rsidRPr="00A63A15">
              <w:rPr>
                <w:rFonts w:ascii="Arial MT" w:eastAsia="Arial MT" w:hAnsi="Arial MT" w:cs="Arial MT"/>
                <w:color w:val="404040"/>
                <w:spacing w:val="-59"/>
                <w:sz w:val="22"/>
                <w:lang w:eastAsia="en-US"/>
              </w:rPr>
              <w:t xml:space="preserve"> </w:t>
            </w: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(ECE) from VIT University</w:t>
            </w:r>
            <w:r w:rsidRPr="00A63A15">
              <w:rPr>
                <w:rFonts w:ascii="Arial MT" w:eastAsia="Arial MT" w:hAnsi="Arial MT" w:cs="Arial MT"/>
                <w:color w:val="404040"/>
                <w:spacing w:val="1"/>
                <w:sz w:val="22"/>
                <w:lang w:eastAsia="en-US"/>
              </w:rPr>
              <w:t xml:space="preserve"> </w:t>
            </w: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Chennai</w:t>
            </w:r>
            <w:r w:rsidR="00E715A1">
              <w:rPr>
                <w:rFonts w:ascii="Arial MT" w:eastAsia="Arial MT" w:hAnsi="Arial MT" w:cs="Arial MT"/>
                <w:color w:val="404040"/>
                <w:spacing w:val="-3"/>
                <w:sz w:val="22"/>
                <w:lang w:eastAsia="en-US"/>
              </w:rPr>
              <w:t xml:space="preserve"> Campus </w:t>
            </w: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in</w:t>
            </w:r>
            <w:r w:rsidRPr="00A63A15">
              <w:rPr>
                <w:rFonts w:ascii="Arial MT" w:eastAsia="Arial MT" w:hAnsi="Arial MT" w:cs="Arial MT"/>
                <w:color w:val="404040"/>
                <w:spacing w:val="2"/>
                <w:sz w:val="22"/>
                <w:lang w:eastAsia="en-US"/>
              </w:rPr>
              <w:t xml:space="preserve"> </w:t>
            </w: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year 2023</w:t>
            </w:r>
          </w:p>
          <w:p w14:paraId="2229B891" w14:textId="77777777" w:rsidR="00A63A15" w:rsidRPr="00A63A15" w:rsidRDefault="00A63A15" w:rsidP="00AA32EB">
            <w:pPr>
              <w:widowControl w:val="0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autoSpaceDE w:val="0"/>
              <w:autoSpaceDN w:val="0"/>
              <w:spacing w:before="2"/>
              <w:ind w:right="135"/>
              <w:rPr>
                <w:rFonts w:ascii="Arial MT" w:eastAsia="Arial MT" w:hAnsi="Arial MT" w:cs="Arial MT"/>
                <w:sz w:val="22"/>
                <w:lang w:eastAsia="en-US"/>
              </w:rPr>
            </w:pP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Intermediate (MPC) from Narayana Junior college in year</w:t>
            </w:r>
            <w:r w:rsidRPr="00A63A15">
              <w:rPr>
                <w:rFonts w:ascii="Arial MT" w:eastAsia="Arial MT" w:hAnsi="Arial MT" w:cs="Arial MT"/>
                <w:color w:val="404040"/>
                <w:spacing w:val="1"/>
                <w:sz w:val="22"/>
                <w:lang w:eastAsia="en-US"/>
              </w:rPr>
              <w:t xml:space="preserve"> </w:t>
            </w: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2019</w:t>
            </w:r>
          </w:p>
          <w:p w14:paraId="1313A5AE" w14:textId="359A5D88" w:rsidR="00AD789C" w:rsidRPr="00A63A15" w:rsidRDefault="00A63A15" w:rsidP="00AA32E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</w:pP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State Board of Secondary</w:t>
            </w:r>
            <w:r w:rsidRPr="00A63A15">
              <w:rPr>
                <w:rFonts w:ascii="Arial MT" w:eastAsia="Arial MT" w:hAnsi="Arial MT" w:cs="Arial MT"/>
                <w:color w:val="404040"/>
                <w:spacing w:val="1"/>
                <w:sz w:val="22"/>
                <w:lang w:eastAsia="en-US"/>
              </w:rPr>
              <w:t xml:space="preserve"> </w:t>
            </w: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 xml:space="preserve">Education from </w:t>
            </w:r>
            <w:proofErr w:type="spellStart"/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Ratnam</w:t>
            </w:r>
            <w:proofErr w:type="spellEnd"/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 xml:space="preserve"> High School</w:t>
            </w:r>
            <w:r w:rsidRPr="00A63A15">
              <w:rPr>
                <w:rFonts w:ascii="Arial MT" w:eastAsia="Arial MT" w:hAnsi="Arial MT" w:cs="Arial MT"/>
                <w:color w:val="404040"/>
                <w:spacing w:val="-2"/>
                <w:sz w:val="22"/>
                <w:lang w:eastAsia="en-US"/>
              </w:rPr>
              <w:t xml:space="preserve"> </w:t>
            </w: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in year</w:t>
            </w:r>
            <w:r w:rsidRPr="00A63A15">
              <w:rPr>
                <w:rFonts w:ascii="Arial MT" w:eastAsia="Arial MT" w:hAnsi="Arial MT" w:cs="Arial MT"/>
                <w:color w:val="404040"/>
                <w:spacing w:val="1"/>
                <w:sz w:val="22"/>
                <w:lang w:eastAsia="en-US"/>
              </w:rPr>
              <w:t xml:space="preserve"> </w:t>
            </w:r>
            <w:r w:rsidRPr="00A63A15">
              <w:rPr>
                <w:rFonts w:ascii="Arial MT" w:eastAsia="Arial MT" w:hAnsi="Arial MT" w:cs="Arial MT"/>
                <w:color w:val="404040"/>
                <w:sz w:val="22"/>
                <w:lang w:eastAsia="en-US"/>
              </w:rPr>
              <w:t>2017</w:t>
            </w:r>
          </w:p>
          <w:p w14:paraId="2895CC84" w14:textId="0AB3837B" w:rsidR="00AD789C" w:rsidRPr="00AD789C" w:rsidRDefault="00AD789C" w:rsidP="00AA32EB">
            <w:pPr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7497" w:type="dxa"/>
            <w:vMerge/>
            <w:tcBorders>
              <w:left w:val="dashed" w:sz="4" w:space="0" w:color="auto"/>
            </w:tcBorders>
          </w:tcPr>
          <w:p w14:paraId="15D3A717" w14:textId="77777777" w:rsidR="00AD789C" w:rsidRPr="00AD789C" w:rsidRDefault="00AD789C" w:rsidP="00625668">
            <w:pPr>
              <w:rPr>
                <w:rFonts w:ascii="Arial" w:hAnsi="Arial" w:cs="Arial"/>
                <w:color w:val="262626" w:themeColor="text1" w:themeTint="D9"/>
                <w:sz w:val="22"/>
              </w:rPr>
            </w:pPr>
          </w:p>
        </w:tc>
      </w:tr>
    </w:tbl>
    <w:p w14:paraId="45387640" w14:textId="2CDFD6A7" w:rsidR="001169AB" w:rsidRDefault="001169AB" w:rsidP="00A63A15">
      <w:pPr>
        <w:rPr>
          <w:rFonts w:ascii="Arial" w:hAnsi="Arial" w:cs="Arial"/>
          <w:color w:val="262626" w:themeColor="text1" w:themeTint="D9"/>
          <w:sz w:val="22"/>
        </w:rPr>
        <w:sectPr w:rsidR="001169AB" w:rsidSect="00916FAA">
          <w:footerReference w:type="default" r:id="rId13"/>
          <w:pgSz w:w="12240" w:h="15840"/>
          <w:pgMar w:top="0" w:right="49" w:bottom="720" w:left="720" w:header="6" w:footer="0" w:gutter="0"/>
          <w:cols w:space="720"/>
          <w:docGrid w:linePitch="360"/>
        </w:sectPr>
      </w:pPr>
    </w:p>
    <w:p w14:paraId="63D78BAA" w14:textId="0464C60D" w:rsidR="009A6C0B" w:rsidRPr="00AD789C" w:rsidRDefault="009A6C0B" w:rsidP="00A63A15">
      <w:pPr>
        <w:rPr>
          <w:rFonts w:ascii="Arial" w:hAnsi="Arial" w:cs="Arial"/>
          <w:color w:val="262626" w:themeColor="text1" w:themeTint="D9"/>
          <w:sz w:val="22"/>
        </w:rPr>
      </w:pPr>
    </w:p>
    <w:sectPr w:rsidR="009A6C0B" w:rsidRPr="00AD789C" w:rsidSect="00916FAA">
      <w:footerReference w:type="default" r:id="rId14"/>
      <w:pgSz w:w="12240" w:h="15840"/>
      <w:pgMar w:top="0" w:right="49" w:bottom="720" w:left="720" w:header="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0CF1A" w14:textId="77777777" w:rsidR="00ED1C3B" w:rsidRDefault="00ED1C3B" w:rsidP="000C45FF">
      <w:r>
        <w:separator/>
      </w:r>
    </w:p>
  </w:endnote>
  <w:endnote w:type="continuationSeparator" w:id="0">
    <w:p w14:paraId="0A5F9678" w14:textId="77777777" w:rsidR="00ED1C3B" w:rsidRDefault="00ED1C3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65594" w14:textId="106BF4BA" w:rsidR="00D37E66" w:rsidRDefault="00A63A15" w:rsidP="00BE6D59">
    <w:pPr>
      <w:pStyle w:val="Footer"/>
      <w:tabs>
        <w:tab w:val="clear" w:pos="4680"/>
      </w:tabs>
      <w:ind w:left="-714"/>
    </w:pPr>
    <w:r w:rsidRPr="000E4541">
      <w:rPr>
        <w:noProof/>
        <w:lang w:val="en-IN" w:eastAsia="en-IN"/>
      </w:rPr>
      <w:drawing>
        <wp:inline distT="0" distB="0" distL="0" distR="0" wp14:anchorId="18983639" wp14:editId="4476DB25">
          <wp:extent cx="7284085" cy="491880"/>
          <wp:effectExtent l="0" t="0" r="0" b="3810"/>
          <wp:docPr id="3" name="Picture 11">
            <a:extLst xmlns:a="http://schemas.openxmlformats.org/drawingml/2006/main">
              <a:ext uri="{FF2B5EF4-FFF2-40B4-BE49-F238E27FC236}">
                <a16:creationId xmlns:a16="http://schemas.microsoft.com/office/drawing/2014/main" id="{9DC67D51-651D-11B3-07BB-9DF7CA9816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9DC67D51-651D-11B3-07BB-9DF7CA9816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84085" cy="491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2CE46" w14:textId="1EC1E6B9" w:rsidR="000E4541" w:rsidRDefault="000E4541" w:rsidP="00BE6D59">
    <w:pPr>
      <w:pStyle w:val="Footer"/>
      <w:tabs>
        <w:tab w:val="clear" w:pos="4680"/>
      </w:tabs>
      <w:ind w:left="-71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AC430" w14:textId="77777777" w:rsidR="00ED1C3B" w:rsidRDefault="00ED1C3B" w:rsidP="000C45FF">
      <w:r>
        <w:separator/>
      </w:r>
    </w:p>
  </w:footnote>
  <w:footnote w:type="continuationSeparator" w:id="0">
    <w:p w14:paraId="6F6AC332" w14:textId="77777777" w:rsidR="00ED1C3B" w:rsidRDefault="00ED1C3B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CD5"/>
    <w:multiLevelType w:val="hybridMultilevel"/>
    <w:tmpl w:val="FC02A352"/>
    <w:lvl w:ilvl="0" w:tplc="BCF0CBF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2A4C34F8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 w:tplc="57C4642C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3" w:tplc="44D297F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4" w:tplc="D52E03D4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5" w:tplc="29EEFEFE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6" w:tplc="F4DE967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7" w:tplc="AE5C94B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8" w:tplc="CF6AD110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B238D0"/>
    <w:multiLevelType w:val="hybridMultilevel"/>
    <w:tmpl w:val="67209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6645"/>
    <w:multiLevelType w:val="hybridMultilevel"/>
    <w:tmpl w:val="68FAB3A8"/>
    <w:lvl w:ilvl="0" w:tplc="A6268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C7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A2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6C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68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348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87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2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8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C26574"/>
    <w:multiLevelType w:val="hybridMultilevel"/>
    <w:tmpl w:val="D7AA5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6810"/>
    <w:multiLevelType w:val="hybridMultilevel"/>
    <w:tmpl w:val="EB28FCC0"/>
    <w:lvl w:ilvl="0" w:tplc="19FAD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21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82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A3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2C4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E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24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6A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E3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C95B74"/>
    <w:multiLevelType w:val="hybridMultilevel"/>
    <w:tmpl w:val="86BC4B22"/>
    <w:lvl w:ilvl="0" w:tplc="BCF0CBF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526A"/>
    <w:multiLevelType w:val="hybridMultilevel"/>
    <w:tmpl w:val="EBF22C6C"/>
    <w:lvl w:ilvl="0" w:tplc="A1689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4B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A4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6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02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B6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05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05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CF69FE"/>
    <w:multiLevelType w:val="hybridMultilevel"/>
    <w:tmpl w:val="10D8AB9E"/>
    <w:lvl w:ilvl="0" w:tplc="587CF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A5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45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28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89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2B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69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F24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C4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1B4B70"/>
    <w:multiLevelType w:val="hybridMultilevel"/>
    <w:tmpl w:val="B352F84E"/>
    <w:lvl w:ilvl="0" w:tplc="6D165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2F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2E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8C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68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FA2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D24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AB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63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67"/>
    <w:rsid w:val="00002B5D"/>
    <w:rsid w:val="00016BD7"/>
    <w:rsid w:val="00036450"/>
    <w:rsid w:val="00094499"/>
    <w:rsid w:val="000B6551"/>
    <w:rsid w:val="000C45FF"/>
    <w:rsid w:val="000E3FD1"/>
    <w:rsid w:val="000E4541"/>
    <w:rsid w:val="00112054"/>
    <w:rsid w:val="001169AB"/>
    <w:rsid w:val="001317D8"/>
    <w:rsid w:val="001525E1"/>
    <w:rsid w:val="00180329"/>
    <w:rsid w:val="0019001F"/>
    <w:rsid w:val="001A74A5"/>
    <w:rsid w:val="001B2ABD"/>
    <w:rsid w:val="001B4A37"/>
    <w:rsid w:val="001C442F"/>
    <w:rsid w:val="001E0391"/>
    <w:rsid w:val="001E1759"/>
    <w:rsid w:val="001F1ECC"/>
    <w:rsid w:val="001F6A03"/>
    <w:rsid w:val="002400EB"/>
    <w:rsid w:val="00256CF7"/>
    <w:rsid w:val="00281FD5"/>
    <w:rsid w:val="002E0A4D"/>
    <w:rsid w:val="0030481B"/>
    <w:rsid w:val="00314CE6"/>
    <w:rsid w:val="003156FC"/>
    <w:rsid w:val="003254B5"/>
    <w:rsid w:val="0037121F"/>
    <w:rsid w:val="00383DAE"/>
    <w:rsid w:val="003910D8"/>
    <w:rsid w:val="003A1C67"/>
    <w:rsid w:val="003A6B7D"/>
    <w:rsid w:val="003B06CA"/>
    <w:rsid w:val="004071FC"/>
    <w:rsid w:val="004264F5"/>
    <w:rsid w:val="00445947"/>
    <w:rsid w:val="004813B3"/>
    <w:rsid w:val="00496591"/>
    <w:rsid w:val="004B1F8C"/>
    <w:rsid w:val="004C63E4"/>
    <w:rsid w:val="004D3011"/>
    <w:rsid w:val="005262AC"/>
    <w:rsid w:val="005443E5"/>
    <w:rsid w:val="005D5797"/>
    <w:rsid w:val="005E39D5"/>
    <w:rsid w:val="00600670"/>
    <w:rsid w:val="0062123A"/>
    <w:rsid w:val="00625668"/>
    <w:rsid w:val="00646E75"/>
    <w:rsid w:val="006771D0"/>
    <w:rsid w:val="00710409"/>
    <w:rsid w:val="00715FCB"/>
    <w:rsid w:val="00743101"/>
    <w:rsid w:val="00764C9F"/>
    <w:rsid w:val="007775E1"/>
    <w:rsid w:val="007867A0"/>
    <w:rsid w:val="007927F5"/>
    <w:rsid w:val="00802CA0"/>
    <w:rsid w:val="00850F24"/>
    <w:rsid w:val="00916FAA"/>
    <w:rsid w:val="009260CD"/>
    <w:rsid w:val="00940A66"/>
    <w:rsid w:val="00952C25"/>
    <w:rsid w:val="009A6C0B"/>
    <w:rsid w:val="00A05316"/>
    <w:rsid w:val="00A2118D"/>
    <w:rsid w:val="00A46EDF"/>
    <w:rsid w:val="00A63A15"/>
    <w:rsid w:val="00AA32EB"/>
    <w:rsid w:val="00AD0A50"/>
    <w:rsid w:val="00AD76E2"/>
    <w:rsid w:val="00AD789C"/>
    <w:rsid w:val="00B20152"/>
    <w:rsid w:val="00B359E4"/>
    <w:rsid w:val="00B57D98"/>
    <w:rsid w:val="00B70850"/>
    <w:rsid w:val="00BE6D59"/>
    <w:rsid w:val="00C066B6"/>
    <w:rsid w:val="00C37BA1"/>
    <w:rsid w:val="00C4674C"/>
    <w:rsid w:val="00C506CF"/>
    <w:rsid w:val="00C72BED"/>
    <w:rsid w:val="00C9578B"/>
    <w:rsid w:val="00CB0055"/>
    <w:rsid w:val="00D21DDA"/>
    <w:rsid w:val="00D2522B"/>
    <w:rsid w:val="00D37E66"/>
    <w:rsid w:val="00D422DE"/>
    <w:rsid w:val="00D5459D"/>
    <w:rsid w:val="00DA1F4D"/>
    <w:rsid w:val="00DD172A"/>
    <w:rsid w:val="00E25A26"/>
    <w:rsid w:val="00E4381A"/>
    <w:rsid w:val="00E55D74"/>
    <w:rsid w:val="00E715A1"/>
    <w:rsid w:val="00E83E5E"/>
    <w:rsid w:val="00ED1C3B"/>
    <w:rsid w:val="00F60274"/>
    <w:rsid w:val="00F77FB9"/>
    <w:rsid w:val="00FA25BD"/>
    <w:rsid w:val="00FB068F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3357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C0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E83E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semiHidden/>
    <w:qFormat/>
    <w:rsid w:val="001F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32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3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32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54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91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261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91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6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23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21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0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829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86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Local\Microsoft\Office\16.0\DTS\en-IN%7b0F22D135-C58A-4F6A-A2B8-35BE8651FDF0%7d\%7b694FA4D5-7034-4913-870F-2270A20A88F4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40381-D9FA-4ED9-8AFB-DE5C6BC1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{694FA4D5-7034-4913-870F-2270A20A88F4}tf00546271_win32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2024-05-09T01:55:00Z</dcterms:created>
  <dcterms:modified xsi:type="dcterms:W3CDTF">2024-05-10T06:14:00Z</dcterms:modified>
</cp:coreProperties>
</file>